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F9EA2BE" w14:textId="77777777" w:rsidTr="009E7F3F">
        <w:trPr>
          <w:trHeight w:hRule="exact" w:val="19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6869908" w14:textId="4FDB3155" w:rsidR="00692703" w:rsidRPr="00EC65C0" w:rsidRDefault="009E7F3F" w:rsidP="00913946">
            <w:pPr>
              <w:pStyle w:val="Title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AMTUL HASEEBA</w:t>
            </w:r>
            <w:r w:rsidR="00692703" w:rsidRPr="00EC65C0">
              <w:rPr>
                <w:sz w:val="66"/>
                <w:szCs w:val="66"/>
              </w:rPr>
              <w:t xml:space="preserve"> </w:t>
            </w:r>
          </w:p>
          <w:p w14:paraId="64A98C77" w14:textId="77777777" w:rsidR="00EC65C0" w:rsidRDefault="00EC65C0" w:rsidP="00913946">
            <w:pPr>
              <w:pStyle w:val="ContactInfo"/>
              <w:contextualSpacing w:val="0"/>
            </w:pPr>
          </w:p>
          <w:p w14:paraId="577E92C9" w14:textId="12328365" w:rsidR="00692703" w:rsidRPr="00CF1A49" w:rsidRDefault="009E7F3F" w:rsidP="00913946">
            <w:pPr>
              <w:pStyle w:val="ContactInfo"/>
              <w:contextualSpacing w:val="0"/>
            </w:pPr>
            <w:r>
              <w:t>41-506</w:t>
            </w:r>
            <w:r w:rsidR="001F0BA6">
              <w:t xml:space="preserve">-A, </w:t>
            </w:r>
            <w:proofErr w:type="spellStart"/>
            <w:r w:rsidR="001F0BA6">
              <w:t>kothapeta</w:t>
            </w:r>
            <w:proofErr w:type="spellEnd"/>
            <w:r w:rsidR="001F0BA6">
              <w:t>, Kurnool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2381CA58CBB460C952EDB579A3A3DDA"/>
                </w:placeholder>
                <w:temporary/>
                <w:showingPlcHdr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8074100396,9160486736</w:t>
            </w:r>
          </w:p>
          <w:p w14:paraId="2DD215E4" w14:textId="132CB75D" w:rsidR="00692703" w:rsidRPr="00CF1A49" w:rsidRDefault="009E7F3F" w:rsidP="009E7F3F">
            <w:pPr>
              <w:pStyle w:val="ContactInfoEmphasis"/>
              <w:contextualSpacing w:val="0"/>
              <w:jc w:val="left"/>
            </w:pPr>
            <w:r>
              <w:t xml:space="preserve">                                                                   amtulhaseeba890</w:t>
            </w:r>
            <w:r w:rsidR="001F0BA6">
              <w:t>@gmail.com</w:t>
            </w:r>
            <w:r w:rsidR="00692703" w:rsidRPr="00CF1A49">
              <w:t xml:space="preserve"> </w:t>
            </w:r>
          </w:p>
        </w:tc>
      </w:tr>
      <w:tr w:rsidR="009571D8" w:rsidRPr="00CF1A49" w14:paraId="0507B7E8" w14:textId="77777777" w:rsidTr="00692703">
        <w:tc>
          <w:tcPr>
            <w:tcW w:w="9360" w:type="dxa"/>
            <w:tcMar>
              <w:top w:w="432" w:type="dxa"/>
            </w:tcMar>
          </w:tcPr>
          <w:p w14:paraId="3583186B" w14:textId="77777777" w:rsidR="001755A8" w:rsidRDefault="001F0BA6" w:rsidP="007405E9">
            <w:pPr>
              <w:pStyle w:val="ContactInfo"/>
              <w:numPr>
                <w:ilvl w:val="0"/>
                <w:numId w:val="17"/>
              </w:numPr>
              <w:spacing w:line="360" w:lineRule="auto"/>
              <w:jc w:val="both"/>
            </w:pPr>
            <w:r w:rsidRPr="00EC65C0">
              <w:t>To work for an organization which provides me the opportunity to improve my skills and knowledge to growth along with the organization objective.</w:t>
            </w:r>
          </w:p>
          <w:p w14:paraId="3E8EBD7A" w14:textId="702213C5" w:rsidR="009E7F3F" w:rsidRPr="00EC65C0" w:rsidRDefault="009E7F3F" w:rsidP="007405E9">
            <w:pPr>
              <w:pStyle w:val="ContactInfo"/>
              <w:numPr>
                <w:ilvl w:val="0"/>
                <w:numId w:val="17"/>
              </w:numPr>
              <w:spacing w:line="360" w:lineRule="auto"/>
              <w:jc w:val="both"/>
            </w:pPr>
            <w:r>
              <w:t>To ulitize my educational knowledge and communicative skills for the benefit of the organization with atmost sincerity while looking for my career progression. I shall achieve this through my hardwork,dedication.</w:t>
            </w:r>
          </w:p>
        </w:tc>
      </w:tr>
    </w:tbl>
    <w:p w14:paraId="1426F6CE" w14:textId="7B53F64C" w:rsidR="004E01EB" w:rsidRDefault="00286781" w:rsidP="004E01EB">
      <w:pPr>
        <w:pStyle w:val="Heading1"/>
        <w:rPr>
          <w:rStyle w:val="Heading2Char"/>
          <w:b/>
        </w:rPr>
      </w:pPr>
      <w:sdt>
        <w:sdtPr>
          <w:rPr>
            <w:b w:val="0"/>
            <w:caps w:val="0"/>
            <w:color w:val="1D824C" w:themeColor="accent1"/>
            <w:sz w:val="26"/>
            <w:szCs w:val="26"/>
          </w:rPr>
          <w:alias w:val="Experience:"/>
          <w:tag w:val="Experience:"/>
          <w:id w:val="-1983300934"/>
          <w:placeholder>
            <w:docPart w:val="41B7DDA22AAE4114922E234E40EB60A5"/>
          </w:placeholder>
          <w:temporary/>
          <w:showingPlcHdr/>
        </w:sdtPr>
        <w:sdtEndPr>
          <w:rPr>
            <w:b/>
            <w:caps/>
            <w:color w:val="262626" w:themeColor="text1" w:themeTint="D9"/>
            <w:sz w:val="28"/>
            <w:szCs w:val="32"/>
          </w:rPr>
        </w:sdtEndPr>
        <w:sdtContent>
          <w:r w:rsidR="004E01EB" w:rsidRPr="00CF1A49">
            <w:t>Experience</w:t>
          </w:r>
        </w:sdtContent>
      </w:sdt>
      <w:r w:rsidR="00981751">
        <w:t xml:space="preserve"> – </w:t>
      </w:r>
      <w:r w:rsidR="009E7F3F">
        <w:rPr>
          <w:rStyle w:val="Heading2Char"/>
          <w:b/>
        </w:rPr>
        <w:t xml:space="preserve">Worked as a communicative skill trainer at </w:t>
      </w:r>
      <w:proofErr w:type="gramStart"/>
      <w:r w:rsidR="002C1D92">
        <w:rPr>
          <w:rStyle w:val="Heading2Char"/>
          <w:b/>
        </w:rPr>
        <w:t>ILM(</w:t>
      </w:r>
      <w:proofErr w:type="gramEnd"/>
      <w:r w:rsidR="002C1D92">
        <w:rPr>
          <w:rStyle w:val="Heading2Char"/>
          <w:b/>
        </w:rPr>
        <w:t xml:space="preserve">Institute of Language and </w:t>
      </w:r>
      <w:proofErr w:type="spellStart"/>
      <w:r w:rsidR="002C1D92">
        <w:rPr>
          <w:rStyle w:val="Heading2Char"/>
          <w:b/>
        </w:rPr>
        <w:t>Management</w:t>
      </w:r>
      <w:r w:rsidR="008F555B">
        <w:rPr>
          <w:rStyle w:val="Heading2Char"/>
          <w:b/>
        </w:rPr>
        <w:t>,Benga</w:t>
      </w:r>
      <w:r w:rsidR="002C1D92">
        <w:rPr>
          <w:rStyle w:val="Heading2Char"/>
          <w:b/>
        </w:rPr>
        <w:t>l</w:t>
      </w:r>
      <w:r w:rsidR="008F555B">
        <w:rPr>
          <w:rStyle w:val="Heading2Char"/>
          <w:b/>
        </w:rPr>
        <w:t>uru</w:t>
      </w:r>
      <w:proofErr w:type="spellEnd"/>
      <w:r w:rsidR="002C1D92">
        <w:rPr>
          <w:rStyle w:val="Heading2Char"/>
          <w:b/>
        </w:rPr>
        <w:t>).</w:t>
      </w:r>
    </w:p>
    <w:p w14:paraId="35D7072A" w14:textId="77777777" w:rsidR="00981751" w:rsidRPr="00CF1A49" w:rsidRDefault="00981751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4E96D81C272540ECA0CCDB752564F424"/>
        </w:placeholder>
        <w:temporary/>
        <w:showingPlcHdr/>
      </w:sdtPr>
      <w:sdtEndPr/>
      <w:sdtContent>
        <w:p w14:paraId="153AB74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19"/>
      </w:tblGrid>
      <w:tr w:rsidR="001D0BF1" w:rsidRPr="00CF1A49" w14:paraId="677EEED0" w14:textId="77777777" w:rsidTr="00981751">
        <w:tc>
          <w:tcPr>
            <w:tcW w:w="9290" w:type="dxa"/>
          </w:tcPr>
          <w:p w14:paraId="08967458" w14:textId="3341E9D2" w:rsidR="00AE1DB8" w:rsidRPr="00AE1DB8" w:rsidRDefault="002C1D92" w:rsidP="007405E9">
            <w:pPr>
              <w:pStyle w:val="Heading2"/>
              <w:numPr>
                <w:ilvl w:val="0"/>
                <w:numId w:val="17"/>
              </w:numPr>
              <w:spacing w:line="360" w:lineRule="auto"/>
              <w:contextualSpacing w:val="0"/>
              <w:outlineLvl w:val="1"/>
              <w:rPr>
                <w:b w:val="0"/>
              </w:rPr>
            </w:pPr>
            <w:r>
              <w:t xml:space="preserve">post </w:t>
            </w:r>
            <w:proofErr w:type="gramStart"/>
            <w:r>
              <w:t>graduation :master</w:t>
            </w:r>
            <w:proofErr w:type="gramEnd"/>
            <w:r>
              <w:t xml:space="preserve"> of arts in eng literature</w:t>
            </w:r>
          </w:p>
          <w:p w14:paraId="0EF9FB02" w14:textId="08D294F0" w:rsidR="00AE1DB8" w:rsidRDefault="002C1D92" w:rsidP="007405E9">
            <w:pPr>
              <w:pStyle w:val="ListBullet"/>
              <w:numPr>
                <w:ilvl w:val="0"/>
                <w:numId w:val="17"/>
              </w:numPr>
              <w:spacing w:line="360" w:lineRule="auto"/>
            </w:pPr>
            <w:r>
              <w:t>Rayalaseema University ,Kurnool</w:t>
            </w:r>
            <w:proofErr w:type="gramStart"/>
            <w:r>
              <w:t>,Andhra</w:t>
            </w:r>
            <w:proofErr w:type="gramEnd"/>
            <w:r>
              <w:t xml:space="preserve"> Pradesh</w:t>
            </w:r>
            <w:r w:rsidR="009075BA">
              <w:t>(sem1=8.40,sem2= 7.60, sem3=6.60,sem4=yet to be released).</w:t>
            </w:r>
          </w:p>
          <w:p w14:paraId="19D0D630" w14:textId="2DE61528" w:rsidR="002C1D92" w:rsidRPr="002C1D92" w:rsidRDefault="002C1D92" w:rsidP="007405E9">
            <w:pPr>
              <w:pStyle w:val="ListBullet"/>
              <w:numPr>
                <w:ilvl w:val="0"/>
                <w:numId w:val="17"/>
              </w:numPr>
              <w:spacing w:line="360" w:lineRule="auto"/>
              <w:rPr>
                <w:b/>
                <w:sz w:val="24"/>
                <w:szCs w:val="24"/>
              </w:rPr>
            </w:pPr>
            <w:r w:rsidRPr="002C1D92">
              <w:rPr>
                <w:b/>
                <w:color w:val="156138" w:themeColor="accent1" w:themeShade="BF"/>
                <w:sz w:val="24"/>
                <w:szCs w:val="24"/>
              </w:rPr>
              <w:t>GRADUATION</w:t>
            </w:r>
            <w:r>
              <w:rPr>
                <w:b/>
                <w:color w:val="156138" w:themeColor="accent1" w:themeShade="BF"/>
                <w:sz w:val="24"/>
                <w:szCs w:val="24"/>
              </w:rPr>
              <w:t xml:space="preserve"> |2017|ST.JOSEPH’S DEGREE COLLEGE</w:t>
            </w:r>
          </w:p>
          <w:p w14:paraId="3BC943FC" w14:textId="381665D9" w:rsidR="002C1D92" w:rsidRPr="002921C4" w:rsidRDefault="002921C4" w:rsidP="007405E9">
            <w:pPr>
              <w:pStyle w:val="ListBullet"/>
              <w:numPr>
                <w:ilvl w:val="0"/>
                <w:numId w:val="17"/>
              </w:numPr>
              <w:spacing w:line="360" w:lineRule="auto"/>
              <w:rPr>
                <w:b/>
              </w:rPr>
            </w:pPr>
            <w:proofErr w:type="spellStart"/>
            <w:r w:rsidRPr="002921C4">
              <w:t>Bsc</w:t>
            </w:r>
            <w:proofErr w:type="spellEnd"/>
            <w:r w:rsidRPr="002921C4">
              <w:t xml:space="preserve"> </w:t>
            </w:r>
            <w:proofErr w:type="spellStart"/>
            <w:r w:rsidRPr="002921C4">
              <w:t>Biotechnology,Andhra</w:t>
            </w:r>
            <w:proofErr w:type="spellEnd"/>
            <w:r w:rsidRPr="002921C4">
              <w:t xml:space="preserve"> </w:t>
            </w:r>
            <w:proofErr w:type="spellStart"/>
            <w:r w:rsidR="009075BA">
              <w:t>Pradesh,with</w:t>
            </w:r>
            <w:proofErr w:type="spellEnd"/>
            <w:r w:rsidR="009075BA">
              <w:t xml:space="preserve"> an aggregate of 64</w:t>
            </w:r>
            <w:r>
              <w:t>%</w:t>
            </w:r>
          </w:p>
          <w:p w14:paraId="271F478E" w14:textId="2B53D94F" w:rsidR="00AE1DB8" w:rsidRDefault="00AE1DB8" w:rsidP="007405E9">
            <w:pPr>
              <w:pStyle w:val="Heading2"/>
              <w:numPr>
                <w:ilvl w:val="0"/>
                <w:numId w:val="17"/>
              </w:numPr>
              <w:spacing w:line="360" w:lineRule="auto"/>
              <w:outlineLvl w:val="1"/>
            </w:pPr>
            <w:r>
              <w:t>intermediate | </w:t>
            </w:r>
            <w:r w:rsidR="002921C4">
              <w:t>2013</w:t>
            </w:r>
            <w:r>
              <w:t>| narayana junior college</w:t>
            </w:r>
          </w:p>
          <w:p w14:paraId="7608E587" w14:textId="15EBD852" w:rsidR="00AE1DB8" w:rsidRDefault="00AE1DB8" w:rsidP="007405E9">
            <w:pPr>
              <w:pStyle w:val="ListBullet"/>
              <w:numPr>
                <w:ilvl w:val="0"/>
                <w:numId w:val="17"/>
              </w:numPr>
              <w:spacing w:line="360" w:lineRule="auto"/>
            </w:pPr>
            <w:r>
              <w:t xml:space="preserve">Board </w:t>
            </w:r>
            <w:r w:rsidRPr="002C1D92">
              <w:rPr>
                <w:color w:val="000000" w:themeColor="text1"/>
              </w:rPr>
              <w:t xml:space="preserve"> </w:t>
            </w:r>
            <w:r>
              <w:t xml:space="preserve">education, Andhra Pradesh, With an aggregate of </w:t>
            </w:r>
            <w:r w:rsidR="002921C4">
              <w:t>89%</w:t>
            </w:r>
          </w:p>
          <w:p w14:paraId="4E5A6F2B" w14:textId="2684AAE7" w:rsidR="00AE1DB8" w:rsidRDefault="00AE1DB8" w:rsidP="007405E9">
            <w:pPr>
              <w:pStyle w:val="Heading2"/>
              <w:numPr>
                <w:ilvl w:val="0"/>
                <w:numId w:val="17"/>
              </w:numPr>
              <w:spacing w:line="360" w:lineRule="auto"/>
              <w:outlineLvl w:val="1"/>
            </w:pPr>
            <w:r>
              <w:t>high school |</w:t>
            </w:r>
            <w:r w:rsidR="002921C4">
              <w:t xml:space="preserve"> 2011</w:t>
            </w:r>
            <w:r>
              <w:t>| s</w:t>
            </w:r>
            <w:r w:rsidR="001F0BA6">
              <w:t>t. joseph’s</w:t>
            </w:r>
            <w:r>
              <w:t xml:space="preserve"> english </w:t>
            </w:r>
            <w:sdt>
              <w:sdtPr>
                <w:alias w:val="School:"/>
                <w:tag w:val="School:"/>
                <w:id w:val="1041625928"/>
                <w:placeholder>
                  <w:docPart w:val="0D385682BF6D46CFAB070483D4933BCA"/>
                </w:placeholder>
                <w:temporary/>
                <w:showingPlcHdr/>
                <w:text/>
              </w:sdtPr>
              <w:sdtEndPr/>
              <w:sdtContent>
                <w:r>
                  <w:t>School</w:t>
                </w:r>
              </w:sdtContent>
            </w:sdt>
          </w:p>
          <w:p w14:paraId="7E6799A9" w14:textId="128E8877" w:rsidR="007538DC" w:rsidRPr="00CF1A49" w:rsidRDefault="001F0BA6" w:rsidP="007405E9">
            <w:pPr>
              <w:pStyle w:val="ListBullet"/>
              <w:numPr>
                <w:ilvl w:val="0"/>
                <w:numId w:val="17"/>
              </w:numPr>
              <w:spacing w:line="360" w:lineRule="auto"/>
            </w:pPr>
            <w:r>
              <w:t>Central b</w:t>
            </w:r>
            <w:r w:rsidR="00AE1DB8">
              <w:t xml:space="preserve">oard of secondary education, With an aggregate of </w:t>
            </w:r>
            <w:r w:rsidR="002921C4">
              <w:t>84%</w:t>
            </w:r>
          </w:p>
        </w:tc>
      </w:tr>
    </w:tbl>
    <w:p w14:paraId="6480D670" w14:textId="62469D62" w:rsidR="00AD782D" w:rsidRPr="00CF1A49" w:rsidRDefault="002921C4" w:rsidP="0062312F">
      <w:pPr>
        <w:pStyle w:val="Heading1"/>
      </w:pPr>
      <w:r>
        <w:t xml:space="preserve">  </w:t>
      </w:r>
      <w:r w:rsidR="00C33E2B">
        <w:t>skills</w:t>
      </w:r>
    </w:p>
    <w:p w14:paraId="3DAF6120" w14:textId="07B4A030" w:rsidR="0027776F" w:rsidRDefault="00C33E2B" w:rsidP="0027776F">
      <w:pPr>
        <w:pStyle w:val="ListParagraph"/>
        <w:numPr>
          <w:ilvl w:val="0"/>
          <w:numId w:val="14"/>
        </w:numPr>
        <w:spacing w:line="360" w:lineRule="auto"/>
      </w:pPr>
      <w:r>
        <w:t>Fluency in English</w:t>
      </w:r>
    </w:p>
    <w:p w14:paraId="0C2DEBAF" w14:textId="798319D4" w:rsidR="0027776F" w:rsidRDefault="00C33E2B" w:rsidP="0027776F">
      <w:pPr>
        <w:pStyle w:val="ListParagraph"/>
        <w:numPr>
          <w:ilvl w:val="0"/>
          <w:numId w:val="14"/>
        </w:numPr>
        <w:spacing w:line="360" w:lineRule="auto"/>
      </w:pPr>
      <w:r>
        <w:t>Flexibility and adaptability</w:t>
      </w:r>
    </w:p>
    <w:p w14:paraId="23C0F020" w14:textId="7BE72A74" w:rsidR="00480753" w:rsidRPr="00C33E2B" w:rsidRDefault="00C33E2B" w:rsidP="00480753">
      <w:pPr>
        <w:pStyle w:val="ListBullet"/>
        <w:numPr>
          <w:ilvl w:val="0"/>
          <w:numId w:val="14"/>
        </w:numPr>
        <w:spacing w:line="360" w:lineRule="auto"/>
      </w:pPr>
      <w:r>
        <w:t>Outspoken and a Team member</w:t>
      </w:r>
    </w:p>
    <w:p w14:paraId="513F759E" w14:textId="1003E288" w:rsidR="00480753" w:rsidRDefault="00480753" w:rsidP="0027776F">
      <w:pPr>
        <w:pStyle w:val="Heading1"/>
        <w:spacing w:line="360" w:lineRule="auto"/>
      </w:pPr>
      <w:r>
        <w:lastRenderedPageBreak/>
        <w:t>achievement:</w:t>
      </w:r>
    </w:p>
    <w:p w14:paraId="00162871" w14:textId="343E1315" w:rsidR="00480753" w:rsidRPr="00480753" w:rsidRDefault="00480753" w:rsidP="0027776F">
      <w:pPr>
        <w:pStyle w:val="Heading1"/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secured rank 2 in pgcet RU entrance examination</w:t>
      </w:r>
      <w:r w:rsidR="00644D51">
        <w:rPr>
          <w:rFonts w:asciiTheme="minorHAnsi" w:hAnsiTheme="minorHAnsi" w:cstheme="minorHAnsi"/>
          <w:b w:val="0"/>
          <w:sz w:val="22"/>
          <w:szCs w:val="22"/>
        </w:rPr>
        <w:t xml:space="preserve"> 2019</w:t>
      </w:r>
      <w:bookmarkStart w:id="0" w:name="_GoBack"/>
      <w:bookmarkEnd w:id="0"/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13D2B6BE" w14:textId="233E1924" w:rsidR="00480753" w:rsidRPr="00480753" w:rsidRDefault="00480753" w:rsidP="0027776F">
      <w:pPr>
        <w:pStyle w:val="Heading1"/>
        <w:spacing w:line="360" w:lineRule="auto"/>
        <w:rPr>
          <w:rFonts w:asciiTheme="minorHAnsi" w:hAnsiTheme="minorHAnsi" w:cstheme="minorHAnsi"/>
          <w:b w:val="0"/>
          <w:color w:val="595959" w:themeColor="text1" w:themeTint="A6"/>
          <w:sz w:val="22"/>
          <w:szCs w:val="22"/>
        </w:rPr>
      </w:pPr>
    </w:p>
    <w:p w14:paraId="431A28DD" w14:textId="0A9016DA" w:rsidR="0027776F" w:rsidRDefault="0027776F" w:rsidP="0027776F">
      <w:pPr>
        <w:pStyle w:val="Heading1"/>
        <w:spacing w:line="360" w:lineRule="auto"/>
      </w:pPr>
      <w:r>
        <w:t>languages</w:t>
      </w:r>
    </w:p>
    <w:p w14:paraId="5D9E8FB5" w14:textId="2100463C" w:rsidR="0027776F" w:rsidRDefault="0027776F" w:rsidP="0027776F">
      <w:pPr>
        <w:pStyle w:val="ListBullet"/>
        <w:spacing w:line="360" w:lineRule="auto"/>
      </w:pPr>
      <w:r w:rsidRPr="00B52CD9">
        <w:t xml:space="preserve">Advanced level of fluency and ability to read and write ENGLISH, </w:t>
      </w:r>
      <w:r w:rsidR="00A72BF9">
        <w:t>HINDI</w:t>
      </w:r>
      <w:r w:rsidR="00AB1958">
        <w:t xml:space="preserve"> </w:t>
      </w:r>
      <w:r w:rsidRPr="00B52CD9">
        <w:t>languages</w:t>
      </w:r>
      <w:r>
        <w:t>.</w:t>
      </w:r>
    </w:p>
    <w:p w14:paraId="26FC0266" w14:textId="2ED47209" w:rsidR="0027776F" w:rsidRDefault="0027776F" w:rsidP="00A72BF9">
      <w:pPr>
        <w:pStyle w:val="ListBullet"/>
        <w:spacing w:line="360" w:lineRule="auto"/>
      </w:pPr>
      <w:r w:rsidRPr="00B52CD9">
        <w:t>Intermediate level of ability to read and write</w:t>
      </w:r>
      <w:r w:rsidR="00AB1958">
        <w:t xml:space="preserve"> URDU,</w:t>
      </w:r>
      <w:r w:rsidRPr="00B52CD9">
        <w:t xml:space="preserve"> </w:t>
      </w:r>
      <w:r w:rsidR="00A72BF9">
        <w:t>TELUGU</w:t>
      </w:r>
      <w:r>
        <w:t xml:space="preserve"> </w:t>
      </w:r>
      <w:r w:rsidRPr="00B52CD9">
        <w:t>language</w:t>
      </w:r>
      <w:r>
        <w:t>.</w:t>
      </w:r>
    </w:p>
    <w:p w14:paraId="2CF4CF42" w14:textId="77777777" w:rsidR="00A72BF9" w:rsidRDefault="00A72BF9" w:rsidP="00A72BF9">
      <w:pPr>
        <w:pStyle w:val="Heading1"/>
        <w:spacing w:line="360" w:lineRule="auto"/>
      </w:pPr>
      <w:r>
        <w:t>PERSONAL INFO</w:t>
      </w:r>
    </w:p>
    <w:p w14:paraId="46BFE667" w14:textId="28D50B95" w:rsidR="00A72BF9" w:rsidRDefault="00A72BF9" w:rsidP="00A72BF9">
      <w:pPr>
        <w:pStyle w:val="Heading3"/>
        <w:numPr>
          <w:ilvl w:val="0"/>
          <w:numId w:val="15"/>
        </w:numPr>
        <w:spacing w:line="360" w:lineRule="auto"/>
      </w:pPr>
      <w:r>
        <w:t>DATE OF BIRTH</w:t>
      </w:r>
      <w:r>
        <w:tab/>
      </w:r>
      <w:r>
        <w:tab/>
        <w:t xml:space="preserve">: </w:t>
      </w:r>
      <w:r w:rsidR="00C33E2B">
        <w:rPr>
          <w:b w:val="0"/>
          <w:caps w:val="0"/>
        </w:rPr>
        <w:t>12-04-1995</w:t>
      </w:r>
    </w:p>
    <w:p w14:paraId="4AF6C593" w14:textId="77777777" w:rsidR="00A72BF9" w:rsidRDefault="00A72BF9" w:rsidP="00A72BF9">
      <w:pPr>
        <w:pStyle w:val="Heading3"/>
        <w:numPr>
          <w:ilvl w:val="0"/>
          <w:numId w:val="15"/>
        </w:numPr>
        <w:spacing w:line="360" w:lineRule="auto"/>
      </w:pPr>
      <w:r>
        <w:t>NATIONALITY</w:t>
      </w:r>
      <w:r>
        <w:tab/>
      </w:r>
      <w:r>
        <w:tab/>
        <w:t xml:space="preserve">: </w:t>
      </w:r>
      <w:r w:rsidRPr="00A72BF9">
        <w:rPr>
          <w:b w:val="0"/>
        </w:rPr>
        <w:t>INDIAN</w:t>
      </w:r>
    </w:p>
    <w:p w14:paraId="78066F2B" w14:textId="6C90FBF9" w:rsidR="00A72BF9" w:rsidRPr="00A72BF9" w:rsidRDefault="00A72BF9" w:rsidP="00A72BF9">
      <w:pPr>
        <w:pStyle w:val="Heading3"/>
        <w:numPr>
          <w:ilvl w:val="0"/>
          <w:numId w:val="15"/>
        </w:numPr>
        <w:spacing w:line="360" w:lineRule="auto"/>
        <w:rPr>
          <w:b w:val="0"/>
        </w:rPr>
      </w:pPr>
      <w:r>
        <w:t>HOBBIES</w:t>
      </w:r>
      <w:r>
        <w:tab/>
      </w:r>
      <w:r>
        <w:tab/>
        <w:t xml:space="preserve">: </w:t>
      </w:r>
      <w:proofErr w:type="gramStart"/>
      <w:r w:rsidR="00C33E2B">
        <w:rPr>
          <w:b w:val="0"/>
        </w:rPr>
        <w:t>singing</w:t>
      </w:r>
      <w:r w:rsidR="00DC0D39">
        <w:rPr>
          <w:b w:val="0"/>
        </w:rPr>
        <w:t xml:space="preserve"> ,PLAYING</w:t>
      </w:r>
      <w:proofErr w:type="gramEnd"/>
      <w:r w:rsidR="00DC0D39">
        <w:rPr>
          <w:b w:val="0"/>
        </w:rPr>
        <w:t xml:space="preserve"> WITH MAKEUP</w:t>
      </w:r>
    </w:p>
    <w:p w14:paraId="6620868B" w14:textId="77777777" w:rsidR="00DC0D39" w:rsidRDefault="00DC0D39" w:rsidP="006E1507"/>
    <w:p w14:paraId="65FD1B1E" w14:textId="77777777" w:rsidR="00DC0D39" w:rsidRDefault="00DC0D39" w:rsidP="006E1507"/>
    <w:p w14:paraId="7B7E29F4" w14:textId="77777777" w:rsidR="00DC0D39" w:rsidRDefault="00DC0D39" w:rsidP="006E1507"/>
    <w:p w14:paraId="5C7E6E17" w14:textId="77777777" w:rsidR="00DC0D39" w:rsidRDefault="00DC0D39" w:rsidP="006E1507"/>
    <w:p w14:paraId="4B2903C9" w14:textId="77777777" w:rsidR="00DC0D39" w:rsidRDefault="00DC0D39" w:rsidP="006E1507">
      <w:r>
        <w:t xml:space="preserve">PLACE:-   </w:t>
      </w:r>
    </w:p>
    <w:p w14:paraId="6809FB24" w14:textId="070E9A95" w:rsidR="00DC0D39" w:rsidRDefault="00DC0D39" w:rsidP="006E1507">
      <w:r>
        <w:t xml:space="preserve">                                                                                                                        </w:t>
      </w:r>
      <w:r w:rsidR="00C33E2B">
        <w:t xml:space="preserve">              K.AMTUL HASEEBA</w:t>
      </w:r>
    </w:p>
    <w:p w14:paraId="29E3AB80" w14:textId="28B5F879" w:rsidR="0027776F" w:rsidRPr="00A72BF9" w:rsidRDefault="00DC0D39" w:rsidP="006E1507">
      <w:r>
        <w:t xml:space="preserve">DATE:-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7776F" w:rsidRPr="00A72BF9" w:rsidSect="0027776F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DF95E" w14:textId="77777777" w:rsidR="00286781" w:rsidRDefault="00286781" w:rsidP="0068194B">
      <w:r>
        <w:separator/>
      </w:r>
    </w:p>
    <w:p w14:paraId="0B447480" w14:textId="77777777" w:rsidR="00286781" w:rsidRDefault="00286781"/>
    <w:p w14:paraId="5C3614F6" w14:textId="77777777" w:rsidR="00286781" w:rsidRDefault="00286781"/>
  </w:endnote>
  <w:endnote w:type="continuationSeparator" w:id="0">
    <w:p w14:paraId="1D318A4C" w14:textId="77777777" w:rsidR="00286781" w:rsidRDefault="00286781" w:rsidP="0068194B">
      <w:r>
        <w:continuationSeparator/>
      </w:r>
    </w:p>
    <w:p w14:paraId="1093520A" w14:textId="77777777" w:rsidR="00286781" w:rsidRDefault="00286781"/>
    <w:p w14:paraId="7EBF0798" w14:textId="77777777" w:rsidR="00286781" w:rsidRDefault="00286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F27AF" w14:textId="79EAE4E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D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2FE5B" w14:textId="77777777" w:rsidR="00286781" w:rsidRDefault="00286781" w:rsidP="0068194B">
      <w:r>
        <w:separator/>
      </w:r>
    </w:p>
    <w:p w14:paraId="4864F699" w14:textId="77777777" w:rsidR="00286781" w:rsidRDefault="00286781"/>
    <w:p w14:paraId="64552A11" w14:textId="77777777" w:rsidR="00286781" w:rsidRDefault="00286781"/>
  </w:footnote>
  <w:footnote w:type="continuationSeparator" w:id="0">
    <w:p w14:paraId="35F14FE5" w14:textId="77777777" w:rsidR="00286781" w:rsidRDefault="00286781" w:rsidP="0068194B">
      <w:r>
        <w:continuationSeparator/>
      </w:r>
    </w:p>
    <w:p w14:paraId="0592C349" w14:textId="77777777" w:rsidR="00286781" w:rsidRDefault="00286781"/>
    <w:p w14:paraId="6A5A78BF" w14:textId="77777777" w:rsidR="00286781" w:rsidRDefault="002867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331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941016" wp14:editId="0E39E9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9BF33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E34147"/>
    <w:multiLevelType w:val="hybridMultilevel"/>
    <w:tmpl w:val="04D6D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D55A1A"/>
    <w:multiLevelType w:val="hybridMultilevel"/>
    <w:tmpl w:val="AB2E8258"/>
    <w:lvl w:ilvl="0" w:tplc="EDE03E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A01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C58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ADA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2DC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00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E81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84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4BB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1BFB1463"/>
    <w:multiLevelType w:val="hybridMultilevel"/>
    <w:tmpl w:val="B560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C460DFF"/>
    <w:multiLevelType w:val="hybridMultilevel"/>
    <w:tmpl w:val="2C82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97CE7"/>
    <w:multiLevelType w:val="hybridMultilevel"/>
    <w:tmpl w:val="D136BD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F315F42"/>
    <w:multiLevelType w:val="hybridMultilevel"/>
    <w:tmpl w:val="58AAF336"/>
    <w:lvl w:ilvl="0" w:tplc="08D2E51C">
      <w:start w:val="1"/>
      <w:numFmt w:val="bullet"/>
      <w:lvlText w:val=""/>
      <w:lvlJc w:val="left"/>
      <w:pPr>
        <w:tabs>
          <w:tab w:val="num" w:pos="3620"/>
        </w:tabs>
        <w:ind w:left="3620" w:hanging="360"/>
      </w:pPr>
      <w:rPr>
        <w:rFonts w:ascii="Wingdings 2" w:hAnsi="Wingdings 2" w:hint="default"/>
      </w:rPr>
    </w:lvl>
    <w:lvl w:ilvl="1" w:tplc="1BBC5B88" w:tentative="1">
      <w:start w:val="1"/>
      <w:numFmt w:val="bullet"/>
      <w:lvlText w:val=""/>
      <w:lvlJc w:val="left"/>
      <w:pPr>
        <w:tabs>
          <w:tab w:val="num" w:pos="4340"/>
        </w:tabs>
        <w:ind w:left="4340" w:hanging="360"/>
      </w:pPr>
      <w:rPr>
        <w:rFonts w:ascii="Wingdings 2" w:hAnsi="Wingdings 2" w:hint="default"/>
      </w:rPr>
    </w:lvl>
    <w:lvl w:ilvl="2" w:tplc="EB26A8CA" w:tentative="1">
      <w:start w:val="1"/>
      <w:numFmt w:val="bullet"/>
      <w:lvlText w:val=""/>
      <w:lvlJc w:val="left"/>
      <w:pPr>
        <w:tabs>
          <w:tab w:val="num" w:pos="5060"/>
        </w:tabs>
        <w:ind w:left="5060" w:hanging="360"/>
      </w:pPr>
      <w:rPr>
        <w:rFonts w:ascii="Wingdings 2" w:hAnsi="Wingdings 2" w:hint="default"/>
      </w:rPr>
    </w:lvl>
    <w:lvl w:ilvl="3" w:tplc="CBAC1B02" w:tentative="1">
      <w:start w:val="1"/>
      <w:numFmt w:val="bullet"/>
      <w:lvlText w:val=""/>
      <w:lvlJc w:val="left"/>
      <w:pPr>
        <w:tabs>
          <w:tab w:val="num" w:pos="5780"/>
        </w:tabs>
        <w:ind w:left="5780" w:hanging="360"/>
      </w:pPr>
      <w:rPr>
        <w:rFonts w:ascii="Wingdings 2" w:hAnsi="Wingdings 2" w:hint="default"/>
      </w:rPr>
    </w:lvl>
    <w:lvl w:ilvl="4" w:tplc="A00A1C70" w:tentative="1">
      <w:start w:val="1"/>
      <w:numFmt w:val="bullet"/>
      <w:lvlText w:val=""/>
      <w:lvlJc w:val="left"/>
      <w:pPr>
        <w:tabs>
          <w:tab w:val="num" w:pos="6500"/>
        </w:tabs>
        <w:ind w:left="6500" w:hanging="360"/>
      </w:pPr>
      <w:rPr>
        <w:rFonts w:ascii="Wingdings 2" w:hAnsi="Wingdings 2" w:hint="default"/>
      </w:rPr>
    </w:lvl>
    <w:lvl w:ilvl="5" w:tplc="578856D8" w:tentative="1">
      <w:start w:val="1"/>
      <w:numFmt w:val="bullet"/>
      <w:lvlText w:val=""/>
      <w:lvlJc w:val="left"/>
      <w:pPr>
        <w:tabs>
          <w:tab w:val="num" w:pos="7220"/>
        </w:tabs>
        <w:ind w:left="7220" w:hanging="360"/>
      </w:pPr>
      <w:rPr>
        <w:rFonts w:ascii="Wingdings 2" w:hAnsi="Wingdings 2" w:hint="default"/>
      </w:rPr>
    </w:lvl>
    <w:lvl w:ilvl="6" w:tplc="3404E89A" w:tentative="1">
      <w:start w:val="1"/>
      <w:numFmt w:val="bullet"/>
      <w:lvlText w:val=""/>
      <w:lvlJc w:val="left"/>
      <w:pPr>
        <w:tabs>
          <w:tab w:val="num" w:pos="7940"/>
        </w:tabs>
        <w:ind w:left="7940" w:hanging="360"/>
      </w:pPr>
      <w:rPr>
        <w:rFonts w:ascii="Wingdings 2" w:hAnsi="Wingdings 2" w:hint="default"/>
      </w:rPr>
    </w:lvl>
    <w:lvl w:ilvl="7" w:tplc="E4E2775C" w:tentative="1">
      <w:start w:val="1"/>
      <w:numFmt w:val="bullet"/>
      <w:lvlText w:val=""/>
      <w:lvlJc w:val="left"/>
      <w:pPr>
        <w:tabs>
          <w:tab w:val="num" w:pos="8660"/>
        </w:tabs>
        <w:ind w:left="8660" w:hanging="360"/>
      </w:pPr>
      <w:rPr>
        <w:rFonts w:ascii="Wingdings 2" w:hAnsi="Wingdings 2" w:hint="default"/>
      </w:rPr>
    </w:lvl>
    <w:lvl w:ilvl="8" w:tplc="A70629CC" w:tentative="1">
      <w:start w:val="1"/>
      <w:numFmt w:val="bullet"/>
      <w:lvlText w:val=""/>
      <w:lvlJc w:val="left"/>
      <w:pPr>
        <w:tabs>
          <w:tab w:val="num" w:pos="9380"/>
        </w:tabs>
        <w:ind w:left="9380" w:hanging="360"/>
      </w:pPr>
      <w:rPr>
        <w:rFonts w:ascii="Wingdings 2" w:hAnsi="Wingdings 2" w:hint="default"/>
      </w:rPr>
    </w:lvl>
  </w:abstractNum>
  <w:abstractNum w:abstractNumId="19">
    <w:nsid w:val="550031CC"/>
    <w:multiLevelType w:val="hybridMultilevel"/>
    <w:tmpl w:val="231063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5"/>
  </w:num>
  <w:num w:numId="16">
    <w:abstractNumId w:val="13"/>
  </w:num>
  <w:num w:numId="17">
    <w:abstractNumId w:val="10"/>
  </w:num>
  <w:num w:numId="18">
    <w:abstractNumId w:val="18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5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455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A6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76F"/>
    <w:rsid w:val="00286781"/>
    <w:rsid w:val="002921C4"/>
    <w:rsid w:val="00294998"/>
    <w:rsid w:val="00297F18"/>
    <w:rsid w:val="002A1945"/>
    <w:rsid w:val="002B2958"/>
    <w:rsid w:val="002B3FC8"/>
    <w:rsid w:val="002C1D92"/>
    <w:rsid w:val="002D23C5"/>
    <w:rsid w:val="002D6137"/>
    <w:rsid w:val="002E7E61"/>
    <w:rsid w:val="002F05E5"/>
    <w:rsid w:val="002F254D"/>
    <w:rsid w:val="002F30E4"/>
    <w:rsid w:val="00306CF6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75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D0D"/>
    <w:rsid w:val="005A0F26"/>
    <w:rsid w:val="005A1B10"/>
    <w:rsid w:val="005A6850"/>
    <w:rsid w:val="005B1B1B"/>
    <w:rsid w:val="005B5668"/>
    <w:rsid w:val="005C5932"/>
    <w:rsid w:val="005D3CA7"/>
    <w:rsid w:val="005D4CC1"/>
    <w:rsid w:val="005F4B91"/>
    <w:rsid w:val="005F55D2"/>
    <w:rsid w:val="00607633"/>
    <w:rsid w:val="0062312F"/>
    <w:rsid w:val="00625F2C"/>
    <w:rsid w:val="00644D51"/>
    <w:rsid w:val="006618E9"/>
    <w:rsid w:val="0068194B"/>
    <w:rsid w:val="00692703"/>
    <w:rsid w:val="0069736D"/>
    <w:rsid w:val="006A04FE"/>
    <w:rsid w:val="006A1962"/>
    <w:rsid w:val="006B5D48"/>
    <w:rsid w:val="006B7D7B"/>
    <w:rsid w:val="006C1A5E"/>
    <w:rsid w:val="006E0481"/>
    <w:rsid w:val="006E1507"/>
    <w:rsid w:val="00712D8B"/>
    <w:rsid w:val="007273B7"/>
    <w:rsid w:val="00733E0A"/>
    <w:rsid w:val="007405E9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555B"/>
    <w:rsid w:val="00901899"/>
    <w:rsid w:val="0090344B"/>
    <w:rsid w:val="00905715"/>
    <w:rsid w:val="009075BA"/>
    <w:rsid w:val="0091321E"/>
    <w:rsid w:val="00913946"/>
    <w:rsid w:val="00917552"/>
    <w:rsid w:val="0092726B"/>
    <w:rsid w:val="009361BA"/>
    <w:rsid w:val="00944F78"/>
    <w:rsid w:val="009510E7"/>
    <w:rsid w:val="00952C89"/>
    <w:rsid w:val="009571D8"/>
    <w:rsid w:val="009650EA"/>
    <w:rsid w:val="0097790C"/>
    <w:rsid w:val="00981751"/>
    <w:rsid w:val="0098506E"/>
    <w:rsid w:val="009A44CE"/>
    <w:rsid w:val="009C4DFC"/>
    <w:rsid w:val="009D44F8"/>
    <w:rsid w:val="009E3160"/>
    <w:rsid w:val="009E7F3F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0D31"/>
    <w:rsid w:val="00A72BF9"/>
    <w:rsid w:val="00A755E8"/>
    <w:rsid w:val="00A93A5D"/>
    <w:rsid w:val="00AA3B84"/>
    <w:rsid w:val="00AB1958"/>
    <w:rsid w:val="00AB32F8"/>
    <w:rsid w:val="00AB610B"/>
    <w:rsid w:val="00AD360E"/>
    <w:rsid w:val="00AD40FB"/>
    <w:rsid w:val="00AD782D"/>
    <w:rsid w:val="00AE1DB8"/>
    <w:rsid w:val="00AE7650"/>
    <w:rsid w:val="00B10EBE"/>
    <w:rsid w:val="00B236F1"/>
    <w:rsid w:val="00B50F99"/>
    <w:rsid w:val="00B51D1B"/>
    <w:rsid w:val="00B540F4"/>
    <w:rsid w:val="00B60BFD"/>
    <w:rsid w:val="00B60FD0"/>
    <w:rsid w:val="00B622DF"/>
    <w:rsid w:val="00B6332A"/>
    <w:rsid w:val="00B81760"/>
    <w:rsid w:val="00B8494C"/>
    <w:rsid w:val="00BA1546"/>
    <w:rsid w:val="00BB4E51"/>
    <w:rsid w:val="00BC5B0E"/>
    <w:rsid w:val="00BD431F"/>
    <w:rsid w:val="00BE423E"/>
    <w:rsid w:val="00BF61AC"/>
    <w:rsid w:val="00C33E2B"/>
    <w:rsid w:val="00C4602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0D39"/>
    <w:rsid w:val="00DC1B78"/>
    <w:rsid w:val="00DC2A2F"/>
    <w:rsid w:val="00DC3176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5C0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4F3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014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11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0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11"/>
    <w:qFormat/>
    <w:rsid w:val="00EC65C0"/>
    <w:rPr>
      <w:b w:val="0"/>
      <w:iCs/>
      <w:color w:val="505050" w:themeColor="text2" w:themeTint="BF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11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0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11"/>
    <w:qFormat/>
    <w:rsid w:val="00EC65C0"/>
    <w:rPr>
      <w:b w:val="0"/>
      <w:iCs/>
      <w:color w:val="505050" w:themeColor="text2" w:themeTint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381CA58CBB460C952EDB579A3A3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6579B-A1AD-44C8-8E0D-2E1F11AB05B5}"/>
      </w:docPartPr>
      <w:docPartBody>
        <w:p w:rsidR="0030149E" w:rsidRDefault="00FA0EE1">
          <w:pPr>
            <w:pStyle w:val="72381CA58CBB460C952EDB579A3A3DDA"/>
          </w:pPr>
          <w:r w:rsidRPr="00CF1A49">
            <w:t>·</w:t>
          </w:r>
        </w:p>
      </w:docPartBody>
    </w:docPart>
    <w:docPart>
      <w:docPartPr>
        <w:name w:val="41B7DDA22AAE4114922E234E40EB6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7D6A8-4B89-47B0-9F8A-B2337A039805}"/>
      </w:docPartPr>
      <w:docPartBody>
        <w:p w:rsidR="0030149E" w:rsidRDefault="00FA0EE1">
          <w:pPr>
            <w:pStyle w:val="41B7DDA22AAE4114922E234E40EB60A5"/>
          </w:pPr>
          <w:r w:rsidRPr="00CF1A49">
            <w:t>Experience</w:t>
          </w:r>
        </w:p>
      </w:docPartBody>
    </w:docPart>
    <w:docPart>
      <w:docPartPr>
        <w:name w:val="4E96D81C272540ECA0CCDB752564F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A1395-7F74-4C51-A0BC-694CECE28D78}"/>
      </w:docPartPr>
      <w:docPartBody>
        <w:p w:rsidR="0030149E" w:rsidRDefault="00FA0EE1">
          <w:pPr>
            <w:pStyle w:val="4E96D81C272540ECA0CCDB752564F424"/>
          </w:pPr>
          <w:r w:rsidRPr="00CF1A49">
            <w:t>Education</w:t>
          </w:r>
        </w:p>
      </w:docPartBody>
    </w:docPart>
    <w:docPart>
      <w:docPartPr>
        <w:name w:val="0D385682BF6D46CFAB070483D4933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E9E5-6222-4409-85F6-F92C7CBA61AE}"/>
      </w:docPartPr>
      <w:docPartBody>
        <w:p w:rsidR="0030149E" w:rsidRDefault="005320B8" w:rsidP="005320B8">
          <w:pPr>
            <w:pStyle w:val="0D385682BF6D46CFAB070483D4933BCA"/>
          </w:pPr>
          <w: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B8"/>
    <w:rsid w:val="0030149E"/>
    <w:rsid w:val="005320B8"/>
    <w:rsid w:val="00930D0C"/>
    <w:rsid w:val="00B22975"/>
    <w:rsid w:val="00B57917"/>
    <w:rsid w:val="00F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86E4E6C7841E6B0625BA944F4F429">
    <w:name w:val="0E186E4E6C7841E6B0625BA944F4F4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22C1875B4B4DA99913E4116928A525">
    <w:name w:val="4922C1875B4B4DA99913E4116928A525"/>
  </w:style>
  <w:style w:type="paragraph" w:customStyle="1" w:styleId="DEC760A45D594D98B4FA2C1F7110148E">
    <w:name w:val="DEC760A45D594D98B4FA2C1F7110148E"/>
  </w:style>
  <w:style w:type="paragraph" w:customStyle="1" w:styleId="72381CA58CBB460C952EDB579A3A3DDA">
    <w:name w:val="72381CA58CBB460C952EDB579A3A3DDA"/>
  </w:style>
  <w:style w:type="paragraph" w:customStyle="1" w:styleId="814F34B779724FAC8822D10DE13EA76D">
    <w:name w:val="814F34B779724FAC8822D10DE13EA76D"/>
  </w:style>
  <w:style w:type="paragraph" w:customStyle="1" w:styleId="FA981E09600B43618917A0AA2C45DFDF">
    <w:name w:val="FA981E09600B43618917A0AA2C45DFDF"/>
  </w:style>
  <w:style w:type="paragraph" w:customStyle="1" w:styleId="72F66C18743D4DF783406EECD64FBDAF">
    <w:name w:val="72F66C18743D4DF783406EECD64FBDAF"/>
  </w:style>
  <w:style w:type="paragraph" w:customStyle="1" w:styleId="7FBF6563B2D9446DA3E46864297644C3">
    <w:name w:val="7FBF6563B2D9446DA3E46864297644C3"/>
  </w:style>
  <w:style w:type="paragraph" w:customStyle="1" w:styleId="A8D755F4D58E4F379F8606BE4082669C">
    <w:name w:val="A8D755F4D58E4F379F8606BE4082669C"/>
  </w:style>
  <w:style w:type="paragraph" w:customStyle="1" w:styleId="FC92C990CF5948CE8C7B49CAB788DA5E">
    <w:name w:val="FC92C990CF5948CE8C7B49CAB788DA5E"/>
  </w:style>
  <w:style w:type="paragraph" w:customStyle="1" w:styleId="1BAC4EA460354B72823E33409E1CA68B">
    <w:name w:val="1BAC4EA460354B72823E33409E1CA68B"/>
  </w:style>
  <w:style w:type="paragraph" w:customStyle="1" w:styleId="41B7DDA22AAE4114922E234E40EB60A5">
    <w:name w:val="41B7DDA22AAE4114922E234E40EB60A5"/>
  </w:style>
  <w:style w:type="paragraph" w:customStyle="1" w:styleId="FEE20E35DE75470F9024280EBC0DDA49">
    <w:name w:val="FEE20E35DE75470F9024280EBC0DDA49"/>
  </w:style>
  <w:style w:type="paragraph" w:customStyle="1" w:styleId="CCEC0D21889B4F53B6B85000D827A372">
    <w:name w:val="CCEC0D21889B4F53B6B85000D827A372"/>
  </w:style>
  <w:style w:type="paragraph" w:customStyle="1" w:styleId="B82183A9DB044DCC8CF7306CA25A2683">
    <w:name w:val="B82183A9DB044DCC8CF7306CA25A2683"/>
  </w:style>
  <w:style w:type="character" w:styleId="SubtleReference">
    <w:name w:val="Subtle Reference"/>
    <w:basedOn w:val="DefaultParagraphFont"/>
    <w:uiPriority w:val="10"/>
    <w:qFormat/>
    <w:rsid w:val="005320B8"/>
    <w:rPr>
      <w:b/>
      <w:caps w:val="0"/>
      <w:smallCaps/>
      <w:color w:val="595959" w:themeColor="text1" w:themeTint="A6"/>
    </w:rPr>
  </w:style>
  <w:style w:type="paragraph" w:customStyle="1" w:styleId="DC10F0A7EBA0443986498D1EE0C96B40">
    <w:name w:val="DC10F0A7EBA0443986498D1EE0C96B40"/>
  </w:style>
  <w:style w:type="paragraph" w:customStyle="1" w:styleId="5DB15897A53A4D6BB553C94757C4F434">
    <w:name w:val="5DB15897A53A4D6BB553C94757C4F434"/>
  </w:style>
  <w:style w:type="paragraph" w:customStyle="1" w:styleId="0EA81E752B1749CBB5420BCA41B6595A">
    <w:name w:val="0EA81E752B1749CBB5420BCA41B6595A"/>
  </w:style>
  <w:style w:type="paragraph" w:customStyle="1" w:styleId="8BCE1B30B9D5407AB34E8D7F54CB55AD">
    <w:name w:val="8BCE1B30B9D5407AB34E8D7F54CB55AD"/>
  </w:style>
  <w:style w:type="paragraph" w:customStyle="1" w:styleId="0EB0FB1392C540E881596FF5679DF9D3">
    <w:name w:val="0EB0FB1392C540E881596FF5679DF9D3"/>
  </w:style>
  <w:style w:type="paragraph" w:customStyle="1" w:styleId="76C80515AEFF41809F2B4853BF808110">
    <w:name w:val="76C80515AEFF41809F2B4853BF808110"/>
  </w:style>
  <w:style w:type="paragraph" w:customStyle="1" w:styleId="8DB08C8B816F4404A2B1CCB64013C002">
    <w:name w:val="8DB08C8B816F4404A2B1CCB64013C002"/>
  </w:style>
  <w:style w:type="paragraph" w:customStyle="1" w:styleId="4E96D81C272540ECA0CCDB752564F424">
    <w:name w:val="4E96D81C272540ECA0CCDB752564F424"/>
  </w:style>
  <w:style w:type="paragraph" w:customStyle="1" w:styleId="A736A8EEC0C1406B8DD84185B0AB0791">
    <w:name w:val="A736A8EEC0C1406B8DD84185B0AB0791"/>
  </w:style>
  <w:style w:type="paragraph" w:customStyle="1" w:styleId="786BB2EA0E3F4E8D80ECF147181D68A2">
    <w:name w:val="786BB2EA0E3F4E8D80ECF147181D68A2"/>
  </w:style>
  <w:style w:type="paragraph" w:customStyle="1" w:styleId="02B7F7BED2EA406DA61E2BDBC50D526A">
    <w:name w:val="02B7F7BED2EA406DA61E2BDBC50D526A"/>
  </w:style>
  <w:style w:type="paragraph" w:customStyle="1" w:styleId="B1D77A94F6C948A8954503B382468CE6">
    <w:name w:val="B1D77A94F6C948A8954503B382468CE6"/>
  </w:style>
  <w:style w:type="paragraph" w:customStyle="1" w:styleId="E6E2E1FF25E245B8AA97846348A0B73C">
    <w:name w:val="E6E2E1FF25E245B8AA97846348A0B73C"/>
  </w:style>
  <w:style w:type="paragraph" w:customStyle="1" w:styleId="3DA38A4959574985A59A776B7CBF4214">
    <w:name w:val="3DA38A4959574985A59A776B7CBF4214"/>
  </w:style>
  <w:style w:type="paragraph" w:customStyle="1" w:styleId="7D980A9E0FA944259F136561328ED82C">
    <w:name w:val="7D980A9E0FA944259F136561328ED82C"/>
  </w:style>
  <w:style w:type="paragraph" w:customStyle="1" w:styleId="327FFF65FFA1420D8A4B5A54B1EC9148">
    <w:name w:val="327FFF65FFA1420D8A4B5A54B1EC9148"/>
  </w:style>
  <w:style w:type="paragraph" w:customStyle="1" w:styleId="42E9B88E74E4498ABBD135B83AF4915B">
    <w:name w:val="42E9B88E74E4498ABBD135B83AF4915B"/>
  </w:style>
  <w:style w:type="paragraph" w:customStyle="1" w:styleId="949559A704CD4F7E8A3A9FB0D38F24F5">
    <w:name w:val="949559A704CD4F7E8A3A9FB0D38F24F5"/>
  </w:style>
  <w:style w:type="paragraph" w:customStyle="1" w:styleId="C3135FF88FF2417099CD6B521C00C3B3">
    <w:name w:val="C3135FF88FF2417099CD6B521C00C3B3"/>
  </w:style>
  <w:style w:type="paragraph" w:customStyle="1" w:styleId="3EB39DAAAEC8432A8DCDC45DAB87F664">
    <w:name w:val="3EB39DAAAEC8432A8DCDC45DAB87F664"/>
  </w:style>
  <w:style w:type="paragraph" w:customStyle="1" w:styleId="1017796C30454A36B52BCB74B599F173">
    <w:name w:val="1017796C30454A36B52BCB74B599F173"/>
  </w:style>
  <w:style w:type="paragraph" w:customStyle="1" w:styleId="53AF10DBC32C4015966E944C8D7F33EB">
    <w:name w:val="53AF10DBC32C4015966E944C8D7F33EB"/>
  </w:style>
  <w:style w:type="paragraph" w:customStyle="1" w:styleId="E74FD7601C7F42DF83034885DE0605A6">
    <w:name w:val="E74FD7601C7F42DF83034885DE0605A6"/>
  </w:style>
  <w:style w:type="paragraph" w:customStyle="1" w:styleId="93CFF27724E7483EA1782AD501BC8550">
    <w:name w:val="93CFF27724E7483EA1782AD501BC8550"/>
  </w:style>
  <w:style w:type="paragraph" w:customStyle="1" w:styleId="63130DE5770A415DBE1553987BEC9E31">
    <w:name w:val="63130DE5770A415DBE1553987BEC9E31"/>
  </w:style>
  <w:style w:type="paragraph" w:customStyle="1" w:styleId="ACEB079ABADF49FDAD4DA24FEAB70D29">
    <w:name w:val="ACEB079ABADF49FDAD4DA24FEAB70D29"/>
  </w:style>
  <w:style w:type="paragraph" w:customStyle="1" w:styleId="7E1E4D89345640FD9DC58B35582E590D">
    <w:name w:val="7E1E4D89345640FD9DC58B35582E590D"/>
    <w:rsid w:val="005320B8"/>
  </w:style>
  <w:style w:type="paragraph" w:customStyle="1" w:styleId="ECDA0DADB69E4B778ACF6FB4962A9E9C">
    <w:name w:val="ECDA0DADB69E4B778ACF6FB4962A9E9C"/>
    <w:rsid w:val="005320B8"/>
  </w:style>
  <w:style w:type="paragraph" w:customStyle="1" w:styleId="3C3A52C8003546E981F14A138A902C57">
    <w:name w:val="3C3A52C8003546E981F14A138A902C57"/>
    <w:rsid w:val="005320B8"/>
  </w:style>
  <w:style w:type="paragraph" w:customStyle="1" w:styleId="9F422FF19D8C4943AAB0F881FFB8EFFD">
    <w:name w:val="9F422FF19D8C4943AAB0F881FFB8EFFD"/>
    <w:rsid w:val="005320B8"/>
  </w:style>
  <w:style w:type="paragraph" w:customStyle="1" w:styleId="CF851894574745E49CDCD8C889F2B8E7">
    <w:name w:val="CF851894574745E49CDCD8C889F2B8E7"/>
    <w:rsid w:val="005320B8"/>
  </w:style>
  <w:style w:type="paragraph" w:customStyle="1" w:styleId="43AEE7EE04E044A09AC196250897E4EA">
    <w:name w:val="43AEE7EE04E044A09AC196250897E4EA"/>
    <w:rsid w:val="005320B8"/>
  </w:style>
  <w:style w:type="paragraph" w:customStyle="1" w:styleId="AF3E5D4F274644C5A38280CEEB08F8BB">
    <w:name w:val="AF3E5D4F274644C5A38280CEEB08F8BB"/>
    <w:rsid w:val="005320B8"/>
  </w:style>
  <w:style w:type="paragraph" w:customStyle="1" w:styleId="C0E88C315E144841A8F8E81BAAEF4DE8">
    <w:name w:val="C0E88C315E144841A8F8E81BAAEF4DE8"/>
    <w:rsid w:val="005320B8"/>
  </w:style>
  <w:style w:type="paragraph" w:customStyle="1" w:styleId="AB2BF7032CE64BBB837873CBAA1569AC">
    <w:name w:val="AB2BF7032CE64BBB837873CBAA1569AC"/>
    <w:rsid w:val="005320B8"/>
  </w:style>
  <w:style w:type="paragraph" w:customStyle="1" w:styleId="96FE0EC547404903941FA46258916B47">
    <w:name w:val="96FE0EC547404903941FA46258916B47"/>
    <w:rsid w:val="005320B8"/>
  </w:style>
  <w:style w:type="paragraph" w:customStyle="1" w:styleId="74DA4CD06395400091D6309917331F68">
    <w:name w:val="74DA4CD06395400091D6309917331F68"/>
    <w:rsid w:val="005320B8"/>
  </w:style>
  <w:style w:type="paragraph" w:customStyle="1" w:styleId="4DFF9C3C5E0C42E2BF7A201BE8DD12DA">
    <w:name w:val="4DFF9C3C5E0C42E2BF7A201BE8DD12DA"/>
    <w:rsid w:val="005320B8"/>
  </w:style>
  <w:style w:type="paragraph" w:customStyle="1" w:styleId="7E30DA1A928948329BEA4FD9E40854C6">
    <w:name w:val="7E30DA1A928948329BEA4FD9E40854C6"/>
    <w:rsid w:val="005320B8"/>
  </w:style>
  <w:style w:type="paragraph" w:customStyle="1" w:styleId="015B2BA3354C4A65AEAB6C8C4776ACAB">
    <w:name w:val="015B2BA3354C4A65AEAB6C8C4776ACAB"/>
    <w:rsid w:val="005320B8"/>
  </w:style>
  <w:style w:type="paragraph" w:customStyle="1" w:styleId="F4BF0AC6786A41B181B6E15B06F1E6FE">
    <w:name w:val="F4BF0AC6786A41B181B6E15B06F1E6FE"/>
    <w:rsid w:val="005320B8"/>
  </w:style>
  <w:style w:type="paragraph" w:customStyle="1" w:styleId="4329A4E6F4FB4F9D90638B6E4B1015C2">
    <w:name w:val="4329A4E6F4FB4F9D90638B6E4B1015C2"/>
    <w:rsid w:val="005320B8"/>
  </w:style>
  <w:style w:type="paragraph" w:customStyle="1" w:styleId="2D85FD516C6E4871AB546EA26C023958">
    <w:name w:val="2D85FD516C6E4871AB546EA26C023958"/>
    <w:rsid w:val="005320B8"/>
  </w:style>
  <w:style w:type="paragraph" w:customStyle="1" w:styleId="F6FC120BBD0C40BC8F3173C725A61871">
    <w:name w:val="F6FC120BBD0C40BC8F3173C725A61871"/>
    <w:rsid w:val="005320B8"/>
  </w:style>
  <w:style w:type="paragraph" w:customStyle="1" w:styleId="B665F48BAFB54098BED1C544E29803B0">
    <w:name w:val="B665F48BAFB54098BED1C544E29803B0"/>
    <w:rsid w:val="005320B8"/>
  </w:style>
  <w:style w:type="paragraph" w:customStyle="1" w:styleId="DC99E17C32DB43679240065AD9583BDD">
    <w:name w:val="DC99E17C32DB43679240065AD9583BDD"/>
    <w:rsid w:val="005320B8"/>
  </w:style>
  <w:style w:type="paragraph" w:customStyle="1" w:styleId="A51993D04C4645858FF6712397E330CD">
    <w:name w:val="A51993D04C4645858FF6712397E330CD"/>
    <w:rsid w:val="005320B8"/>
  </w:style>
  <w:style w:type="paragraph" w:customStyle="1" w:styleId="9A85F84873404C7C9FE2A948257EC4AD">
    <w:name w:val="9A85F84873404C7C9FE2A948257EC4AD"/>
    <w:rsid w:val="005320B8"/>
  </w:style>
  <w:style w:type="paragraph" w:customStyle="1" w:styleId="BC47FCB96527461DBAFF348090D1E47F">
    <w:name w:val="BC47FCB96527461DBAFF348090D1E47F"/>
    <w:rsid w:val="005320B8"/>
  </w:style>
  <w:style w:type="paragraph" w:customStyle="1" w:styleId="6C70F27FBDBD474EA39E044C70BDCC2A">
    <w:name w:val="6C70F27FBDBD474EA39E044C70BDCC2A"/>
    <w:rsid w:val="005320B8"/>
  </w:style>
  <w:style w:type="paragraph" w:customStyle="1" w:styleId="ABFB2D91600849CA8AD7E10BD8EB25BC">
    <w:name w:val="ABFB2D91600849CA8AD7E10BD8EB25BC"/>
    <w:rsid w:val="005320B8"/>
  </w:style>
  <w:style w:type="paragraph" w:customStyle="1" w:styleId="0ECE99D71A07416FAF378D1781FA700B">
    <w:name w:val="0ECE99D71A07416FAF378D1781FA700B"/>
    <w:rsid w:val="005320B8"/>
  </w:style>
  <w:style w:type="paragraph" w:customStyle="1" w:styleId="F8DAC66A782D4DDCB324886E2799B950">
    <w:name w:val="F8DAC66A782D4DDCB324886E2799B950"/>
    <w:rsid w:val="005320B8"/>
  </w:style>
  <w:style w:type="paragraph" w:customStyle="1" w:styleId="DB47D2AA460E4F579A4E58B99A599261">
    <w:name w:val="DB47D2AA460E4F579A4E58B99A599261"/>
    <w:rsid w:val="005320B8"/>
  </w:style>
  <w:style w:type="paragraph" w:customStyle="1" w:styleId="67BE9600CA314894A68CCBD7F442D886">
    <w:name w:val="67BE9600CA314894A68CCBD7F442D886"/>
    <w:rsid w:val="005320B8"/>
  </w:style>
  <w:style w:type="paragraph" w:customStyle="1" w:styleId="77A0D08937D4472AA5A348C9D8A26366">
    <w:name w:val="77A0D08937D4472AA5A348C9D8A26366"/>
    <w:rsid w:val="005320B8"/>
  </w:style>
  <w:style w:type="paragraph" w:customStyle="1" w:styleId="1483F43FAE7A451FB3FD2C38E79D01B3">
    <w:name w:val="1483F43FAE7A451FB3FD2C38E79D01B3"/>
    <w:rsid w:val="005320B8"/>
  </w:style>
  <w:style w:type="paragraph" w:customStyle="1" w:styleId="C108E56DBB0941EB97534C25383E2C67">
    <w:name w:val="C108E56DBB0941EB97534C25383E2C67"/>
    <w:rsid w:val="005320B8"/>
  </w:style>
  <w:style w:type="paragraph" w:customStyle="1" w:styleId="7667D35D0FFE4C9BBD61AD0649F891E4">
    <w:name w:val="7667D35D0FFE4C9BBD61AD0649F891E4"/>
    <w:rsid w:val="005320B8"/>
  </w:style>
  <w:style w:type="paragraph" w:customStyle="1" w:styleId="C7644E9E107E47EE93FB2D140CDC3877">
    <w:name w:val="C7644E9E107E47EE93FB2D140CDC3877"/>
    <w:rsid w:val="005320B8"/>
  </w:style>
  <w:style w:type="paragraph" w:customStyle="1" w:styleId="3731B2AED26F404B94EE770B9F32C77C">
    <w:name w:val="3731B2AED26F404B94EE770B9F32C77C"/>
    <w:rsid w:val="005320B8"/>
  </w:style>
  <w:style w:type="paragraph" w:customStyle="1" w:styleId="F12A230B980A4A5AB90CB2F46C0241AC">
    <w:name w:val="F12A230B980A4A5AB90CB2F46C0241AC"/>
    <w:rsid w:val="005320B8"/>
  </w:style>
  <w:style w:type="paragraph" w:customStyle="1" w:styleId="B0AE377EE2B74E8F8640ED7E2C04671C">
    <w:name w:val="B0AE377EE2B74E8F8640ED7E2C04671C"/>
    <w:rsid w:val="005320B8"/>
  </w:style>
  <w:style w:type="paragraph" w:customStyle="1" w:styleId="0D385682BF6D46CFAB070483D4933BCA">
    <w:name w:val="0D385682BF6D46CFAB070483D4933BCA"/>
    <w:rsid w:val="005320B8"/>
  </w:style>
  <w:style w:type="paragraph" w:customStyle="1" w:styleId="5AFDB678E6A2436E852F051BF73DD547">
    <w:name w:val="5AFDB678E6A2436E852F051BF73DD547"/>
    <w:rsid w:val="005320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86E4E6C7841E6B0625BA944F4F429">
    <w:name w:val="0E186E4E6C7841E6B0625BA944F4F4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22C1875B4B4DA99913E4116928A525">
    <w:name w:val="4922C1875B4B4DA99913E4116928A525"/>
  </w:style>
  <w:style w:type="paragraph" w:customStyle="1" w:styleId="DEC760A45D594D98B4FA2C1F7110148E">
    <w:name w:val="DEC760A45D594D98B4FA2C1F7110148E"/>
  </w:style>
  <w:style w:type="paragraph" w:customStyle="1" w:styleId="72381CA58CBB460C952EDB579A3A3DDA">
    <w:name w:val="72381CA58CBB460C952EDB579A3A3DDA"/>
  </w:style>
  <w:style w:type="paragraph" w:customStyle="1" w:styleId="814F34B779724FAC8822D10DE13EA76D">
    <w:name w:val="814F34B779724FAC8822D10DE13EA76D"/>
  </w:style>
  <w:style w:type="paragraph" w:customStyle="1" w:styleId="FA981E09600B43618917A0AA2C45DFDF">
    <w:name w:val="FA981E09600B43618917A0AA2C45DFDF"/>
  </w:style>
  <w:style w:type="paragraph" w:customStyle="1" w:styleId="72F66C18743D4DF783406EECD64FBDAF">
    <w:name w:val="72F66C18743D4DF783406EECD64FBDAF"/>
  </w:style>
  <w:style w:type="paragraph" w:customStyle="1" w:styleId="7FBF6563B2D9446DA3E46864297644C3">
    <w:name w:val="7FBF6563B2D9446DA3E46864297644C3"/>
  </w:style>
  <w:style w:type="paragraph" w:customStyle="1" w:styleId="A8D755F4D58E4F379F8606BE4082669C">
    <w:name w:val="A8D755F4D58E4F379F8606BE4082669C"/>
  </w:style>
  <w:style w:type="paragraph" w:customStyle="1" w:styleId="FC92C990CF5948CE8C7B49CAB788DA5E">
    <w:name w:val="FC92C990CF5948CE8C7B49CAB788DA5E"/>
  </w:style>
  <w:style w:type="paragraph" w:customStyle="1" w:styleId="1BAC4EA460354B72823E33409E1CA68B">
    <w:name w:val="1BAC4EA460354B72823E33409E1CA68B"/>
  </w:style>
  <w:style w:type="paragraph" w:customStyle="1" w:styleId="41B7DDA22AAE4114922E234E40EB60A5">
    <w:name w:val="41B7DDA22AAE4114922E234E40EB60A5"/>
  </w:style>
  <w:style w:type="paragraph" w:customStyle="1" w:styleId="FEE20E35DE75470F9024280EBC0DDA49">
    <w:name w:val="FEE20E35DE75470F9024280EBC0DDA49"/>
  </w:style>
  <w:style w:type="paragraph" w:customStyle="1" w:styleId="CCEC0D21889B4F53B6B85000D827A372">
    <w:name w:val="CCEC0D21889B4F53B6B85000D827A372"/>
  </w:style>
  <w:style w:type="paragraph" w:customStyle="1" w:styleId="B82183A9DB044DCC8CF7306CA25A2683">
    <w:name w:val="B82183A9DB044DCC8CF7306CA25A2683"/>
  </w:style>
  <w:style w:type="character" w:styleId="SubtleReference">
    <w:name w:val="Subtle Reference"/>
    <w:basedOn w:val="DefaultParagraphFont"/>
    <w:uiPriority w:val="10"/>
    <w:qFormat/>
    <w:rsid w:val="005320B8"/>
    <w:rPr>
      <w:b/>
      <w:caps w:val="0"/>
      <w:smallCaps/>
      <w:color w:val="595959" w:themeColor="text1" w:themeTint="A6"/>
    </w:rPr>
  </w:style>
  <w:style w:type="paragraph" w:customStyle="1" w:styleId="DC10F0A7EBA0443986498D1EE0C96B40">
    <w:name w:val="DC10F0A7EBA0443986498D1EE0C96B40"/>
  </w:style>
  <w:style w:type="paragraph" w:customStyle="1" w:styleId="5DB15897A53A4D6BB553C94757C4F434">
    <w:name w:val="5DB15897A53A4D6BB553C94757C4F434"/>
  </w:style>
  <w:style w:type="paragraph" w:customStyle="1" w:styleId="0EA81E752B1749CBB5420BCA41B6595A">
    <w:name w:val="0EA81E752B1749CBB5420BCA41B6595A"/>
  </w:style>
  <w:style w:type="paragraph" w:customStyle="1" w:styleId="8BCE1B30B9D5407AB34E8D7F54CB55AD">
    <w:name w:val="8BCE1B30B9D5407AB34E8D7F54CB55AD"/>
  </w:style>
  <w:style w:type="paragraph" w:customStyle="1" w:styleId="0EB0FB1392C540E881596FF5679DF9D3">
    <w:name w:val="0EB0FB1392C540E881596FF5679DF9D3"/>
  </w:style>
  <w:style w:type="paragraph" w:customStyle="1" w:styleId="76C80515AEFF41809F2B4853BF808110">
    <w:name w:val="76C80515AEFF41809F2B4853BF808110"/>
  </w:style>
  <w:style w:type="paragraph" w:customStyle="1" w:styleId="8DB08C8B816F4404A2B1CCB64013C002">
    <w:name w:val="8DB08C8B816F4404A2B1CCB64013C002"/>
  </w:style>
  <w:style w:type="paragraph" w:customStyle="1" w:styleId="4E96D81C272540ECA0CCDB752564F424">
    <w:name w:val="4E96D81C272540ECA0CCDB752564F424"/>
  </w:style>
  <w:style w:type="paragraph" w:customStyle="1" w:styleId="A736A8EEC0C1406B8DD84185B0AB0791">
    <w:name w:val="A736A8EEC0C1406B8DD84185B0AB0791"/>
  </w:style>
  <w:style w:type="paragraph" w:customStyle="1" w:styleId="786BB2EA0E3F4E8D80ECF147181D68A2">
    <w:name w:val="786BB2EA0E3F4E8D80ECF147181D68A2"/>
  </w:style>
  <w:style w:type="paragraph" w:customStyle="1" w:styleId="02B7F7BED2EA406DA61E2BDBC50D526A">
    <w:name w:val="02B7F7BED2EA406DA61E2BDBC50D526A"/>
  </w:style>
  <w:style w:type="paragraph" w:customStyle="1" w:styleId="B1D77A94F6C948A8954503B382468CE6">
    <w:name w:val="B1D77A94F6C948A8954503B382468CE6"/>
  </w:style>
  <w:style w:type="paragraph" w:customStyle="1" w:styleId="E6E2E1FF25E245B8AA97846348A0B73C">
    <w:name w:val="E6E2E1FF25E245B8AA97846348A0B73C"/>
  </w:style>
  <w:style w:type="paragraph" w:customStyle="1" w:styleId="3DA38A4959574985A59A776B7CBF4214">
    <w:name w:val="3DA38A4959574985A59A776B7CBF4214"/>
  </w:style>
  <w:style w:type="paragraph" w:customStyle="1" w:styleId="7D980A9E0FA944259F136561328ED82C">
    <w:name w:val="7D980A9E0FA944259F136561328ED82C"/>
  </w:style>
  <w:style w:type="paragraph" w:customStyle="1" w:styleId="327FFF65FFA1420D8A4B5A54B1EC9148">
    <w:name w:val="327FFF65FFA1420D8A4B5A54B1EC9148"/>
  </w:style>
  <w:style w:type="paragraph" w:customStyle="1" w:styleId="42E9B88E74E4498ABBD135B83AF4915B">
    <w:name w:val="42E9B88E74E4498ABBD135B83AF4915B"/>
  </w:style>
  <w:style w:type="paragraph" w:customStyle="1" w:styleId="949559A704CD4F7E8A3A9FB0D38F24F5">
    <w:name w:val="949559A704CD4F7E8A3A9FB0D38F24F5"/>
  </w:style>
  <w:style w:type="paragraph" w:customStyle="1" w:styleId="C3135FF88FF2417099CD6B521C00C3B3">
    <w:name w:val="C3135FF88FF2417099CD6B521C00C3B3"/>
  </w:style>
  <w:style w:type="paragraph" w:customStyle="1" w:styleId="3EB39DAAAEC8432A8DCDC45DAB87F664">
    <w:name w:val="3EB39DAAAEC8432A8DCDC45DAB87F664"/>
  </w:style>
  <w:style w:type="paragraph" w:customStyle="1" w:styleId="1017796C30454A36B52BCB74B599F173">
    <w:name w:val="1017796C30454A36B52BCB74B599F173"/>
  </w:style>
  <w:style w:type="paragraph" w:customStyle="1" w:styleId="53AF10DBC32C4015966E944C8D7F33EB">
    <w:name w:val="53AF10DBC32C4015966E944C8D7F33EB"/>
  </w:style>
  <w:style w:type="paragraph" w:customStyle="1" w:styleId="E74FD7601C7F42DF83034885DE0605A6">
    <w:name w:val="E74FD7601C7F42DF83034885DE0605A6"/>
  </w:style>
  <w:style w:type="paragraph" w:customStyle="1" w:styleId="93CFF27724E7483EA1782AD501BC8550">
    <w:name w:val="93CFF27724E7483EA1782AD501BC8550"/>
  </w:style>
  <w:style w:type="paragraph" w:customStyle="1" w:styleId="63130DE5770A415DBE1553987BEC9E31">
    <w:name w:val="63130DE5770A415DBE1553987BEC9E31"/>
  </w:style>
  <w:style w:type="paragraph" w:customStyle="1" w:styleId="ACEB079ABADF49FDAD4DA24FEAB70D29">
    <w:name w:val="ACEB079ABADF49FDAD4DA24FEAB70D29"/>
  </w:style>
  <w:style w:type="paragraph" w:customStyle="1" w:styleId="7E1E4D89345640FD9DC58B35582E590D">
    <w:name w:val="7E1E4D89345640FD9DC58B35582E590D"/>
    <w:rsid w:val="005320B8"/>
  </w:style>
  <w:style w:type="paragraph" w:customStyle="1" w:styleId="ECDA0DADB69E4B778ACF6FB4962A9E9C">
    <w:name w:val="ECDA0DADB69E4B778ACF6FB4962A9E9C"/>
    <w:rsid w:val="005320B8"/>
  </w:style>
  <w:style w:type="paragraph" w:customStyle="1" w:styleId="3C3A52C8003546E981F14A138A902C57">
    <w:name w:val="3C3A52C8003546E981F14A138A902C57"/>
    <w:rsid w:val="005320B8"/>
  </w:style>
  <w:style w:type="paragraph" w:customStyle="1" w:styleId="9F422FF19D8C4943AAB0F881FFB8EFFD">
    <w:name w:val="9F422FF19D8C4943AAB0F881FFB8EFFD"/>
    <w:rsid w:val="005320B8"/>
  </w:style>
  <w:style w:type="paragraph" w:customStyle="1" w:styleId="CF851894574745E49CDCD8C889F2B8E7">
    <w:name w:val="CF851894574745E49CDCD8C889F2B8E7"/>
    <w:rsid w:val="005320B8"/>
  </w:style>
  <w:style w:type="paragraph" w:customStyle="1" w:styleId="43AEE7EE04E044A09AC196250897E4EA">
    <w:name w:val="43AEE7EE04E044A09AC196250897E4EA"/>
    <w:rsid w:val="005320B8"/>
  </w:style>
  <w:style w:type="paragraph" w:customStyle="1" w:styleId="AF3E5D4F274644C5A38280CEEB08F8BB">
    <w:name w:val="AF3E5D4F274644C5A38280CEEB08F8BB"/>
    <w:rsid w:val="005320B8"/>
  </w:style>
  <w:style w:type="paragraph" w:customStyle="1" w:styleId="C0E88C315E144841A8F8E81BAAEF4DE8">
    <w:name w:val="C0E88C315E144841A8F8E81BAAEF4DE8"/>
    <w:rsid w:val="005320B8"/>
  </w:style>
  <w:style w:type="paragraph" w:customStyle="1" w:styleId="AB2BF7032CE64BBB837873CBAA1569AC">
    <w:name w:val="AB2BF7032CE64BBB837873CBAA1569AC"/>
    <w:rsid w:val="005320B8"/>
  </w:style>
  <w:style w:type="paragraph" w:customStyle="1" w:styleId="96FE0EC547404903941FA46258916B47">
    <w:name w:val="96FE0EC547404903941FA46258916B47"/>
    <w:rsid w:val="005320B8"/>
  </w:style>
  <w:style w:type="paragraph" w:customStyle="1" w:styleId="74DA4CD06395400091D6309917331F68">
    <w:name w:val="74DA4CD06395400091D6309917331F68"/>
    <w:rsid w:val="005320B8"/>
  </w:style>
  <w:style w:type="paragraph" w:customStyle="1" w:styleId="4DFF9C3C5E0C42E2BF7A201BE8DD12DA">
    <w:name w:val="4DFF9C3C5E0C42E2BF7A201BE8DD12DA"/>
    <w:rsid w:val="005320B8"/>
  </w:style>
  <w:style w:type="paragraph" w:customStyle="1" w:styleId="7E30DA1A928948329BEA4FD9E40854C6">
    <w:name w:val="7E30DA1A928948329BEA4FD9E40854C6"/>
    <w:rsid w:val="005320B8"/>
  </w:style>
  <w:style w:type="paragraph" w:customStyle="1" w:styleId="015B2BA3354C4A65AEAB6C8C4776ACAB">
    <w:name w:val="015B2BA3354C4A65AEAB6C8C4776ACAB"/>
    <w:rsid w:val="005320B8"/>
  </w:style>
  <w:style w:type="paragraph" w:customStyle="1" w:styleId="F4BF0AC6786A41B181B6E15B06F1E6FE">
    <w:name w:val="F4BF0AC6786A41B181B6E15B06F1E6FE"/>
    <w:rsid w:val="005320B8"/>
  </w:style>
  <w:style w:type="paragraph" w:customStyle="1" w:styleId="4329A4E6F4FB4F9D90638B6E4B1015C2">
    <w:name w:val="4329A4E6F4FB4F9D90638B6E4B1015C2"/>
    <w:rsid w:val="005320B8"/>
  </w:style>
  <w:style w:type="paragraph" w:customStyle="1" w:styleId="2D85FD516C6E4871AB546EA26C023958">
    <w:name w:val="2D85FD516C6E4871AB546EA26C023958"/>
    <w:rsid w:val="005320B8"/>
  </w:style>
  <w:style w:type="paragraph" w:customStyle="1" w:styleId="F6FC120BBD0C40BC8F3173C725A61871">
    <w:name w:val="F6FC120BBD0C40BC8F3173C725A61871"/>
    <w:rsid w:val="005320B8"/>
  </w:style>
  <w:style w:type="paragraph" w:customStyle="1" w:styleId="B665F48BAFB54098BED1C544E29803B0">
    <w:name w:val="B665F48BAFB54098BED1C544E29803B0"/>
    <w:rsid w:val="005320B8"/>
  </w:style>
  <w:style w:type="paragraph" w:customStyle="1" w:styleId="DC99E17C32DB43679240065AD9583BDD">
    <w:name w:val="DC99E17C32DB43679240065AD9583BDD"/>
    <w:rsid w:val="005320B8"/>
  </w:style>
  <w:style w:type="paragraph" w:customStyle="1" w:styleId="A51993D04C4645858FF6712397E330CD">
    <w:name w:val="A51993D04C4645858FF6712397E330CD"/>
    <w:rsid w:val="005320B8"/>
  </w:style>
  <w:style w:type="paragraph" w:customStyle="1" w:styleId="9A85F84873404C7C9FE2A948257EC4AD">
    <w:name w:val="9A85F84873404C7C9FE2A948257EC4AD"/>
    <w:rsid w:val="005320B8"/>
  </w:style>
  <w:style w:type="paragraph" w:customStyle="1" w:styleId="BC47FCB96527461DBAFF348090D1E47F">
    <w:name w:val="BC47FCB96527461DBAFF348090D1E47F"/>
    <w:rsid w:val="005320B8"/>
  </w:style>
  <w:style w:type="paragraph" w:customStyle="1" w:styleId="6C70F27FBDBD474EA39E044C70BDCC2A">
    <w:name w:val="6C70F27FBDBD474EA39E044C70BDCC2A"/>
    <w:rsid w:val="005320B8"/>
  </w:style>
  <w:style w:type="paragraph" w:customStyle="1" w:styleId="ABFB2D91600849CA8AD7E10BD8EB25BC">
    <w:name w:val="ABFB2D91600849CA8AD7E10BD8EB25BC"/>
    <w:rsid w:val="005320B8"/>
  </w:style>
  <w:style w:type="paragraph" w:customStyle="1" w:styleId="0ECE99D71A07416FAF378D1781FA700B">
    <w:name w:val="0ECE99D71A07416FAF378D1781FA700B"/>
    <w:rsid w:val="005320B8"/>
  </w:style>
  <w:style w:type="paragraph" w:customStyle="1" w:styleId="F8DAC66A782D4DDCB324886E2799B950">
    <w:name w:val="F8DAC66A782D4DDCB324886E2799B950"/>
    <w:rsid w:val="005320B8"/>
  </w:style>
  <w:style w:type="paragraph" w:customStyle="1" w:styleId="DB47D2AA460E4F579A4E58B99A599261">
    <w:name w:val="DB47D2AA460E4F579A4E58B99A599261"/>
    <w:rsid w:val="005320B8"/>
  </w:style>
  <w:style w:type="paragraph" w:customStyle="1" w:styleId="67BE9600CA314894A68CCBD7F442D886">
    <w:name w:val="67BE9600CA314894A68CCBD7F442D886"/>
    <w:rsid w:val="005320B8"/>
  </w:style>
  <w:style w:type="paragraph" w:customStyle="1" w:styleId="77A0D08937D4472AA5A348C9D8A26366">
    <w:name w:val="77A0D08937D4472AA5A348C9D8A26366"/>
    <w:rsid w:val="005320B8"/>
  </w:style>
  <w:style w:type="paragraph" w:customStyle="1" w:styleId="1483F43FAE7A451FB3FD2C38E79D01B3">
    <w:name w:val="1483F43FAE7A451FB3FD2C38E79D01B3"/>
    <w:rsid w:val="005320B8"/>
  </w:style>
  <w:style w:type="paragraph" w:customStyle="1" w:styleId="C108E56DBB0941EB97534C25383E2C67">
    <w:name w:val="C108E56DBB0941EB97534C25383E2C67"/>
    <w:rsid w:val="005320B8"/>
  </w:style>
  <w:style w:type="paragraph" w:customStyle="1" w:styleId="7667D35D0FFE4C9BBD61AD0649F891E4">
    <w:name w:val="7667D35D0FFE4C9BBD61AD0649F891E4"/>
    <w:rsid w:val="005320B8"/>
  </w:style>
  <w:style w:type="paragraph" w:customStyle="1" w:styleId="C7644E9E107E47EE93FB2D140CDC3877">
    <w:name w:val="C7644E9E107E47EE93FB2D140CDC3877"/>
    <w:rsid w:val="005320B8"/>
  </w:style>
  <w:style w:type="paragraph" w:customStyle="1" w:styleId="3731B2AED26F404B94EE770B9F32C77C">
    <w:name w:val="3731B2AED26F404B94EE770B9F32C77C"/>
    <w:rsid w:val="005320B8"/>
  </w:style>
  <w:style w:type="paragraph" w:customStyle="1" w:styleId="F12A230B980A4A5AB90CB2F46C0241AC">
    <w:name w:val="F12A230B980A4A5AB90CB2F46C0241AC"/>
    <w:rsid w:val="005320B8"/>
  </w:style>
  <w:style w:type="paragraph" w:customStyle="1" w:styleId="B0AE377EE2B74E8F8640ED7E2C04671C">
    <w:name w:val="B0AE377EE2B74E8F8640ED7E2C04671C"/>
    <w:rsid w:val="005320B8"/>
  </w:style>
  <w:style w:type="paragraph" w:customStyle="1" w:styleId="0D385682BF6D46CFAB070483D4933BCA">
    <w:name w:val="0D385682BF6D46CFAB070483D4933BCA"/>
    <w:rsid w:val="005320B8"/>
  </w:style>
  <w:style w:type="paragraph" w:customStyle="1" w:styleId="5AFDB678E6A2436E852F051BF73DD547">
    <w:name w:val="5AFDB678E6A2436E852F051BF73DD547"/>
    <w:rsid w:val="00532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Arshia tabassum</dc:creator>
  <cp:lastModifiedBy>DELL</cp:lastModifiedBy>
  <cp:revision>2</cp:revision>
  <cp:lastPrinted>2018-10-03T20:43:00Z</cp:lastPrinted>
  <dcterms:created xsi:type="dcterms:W3CDTF">2022-01-25T06:33:00Z</dcterms:created>
  <dcterms:modified xsi:type="dcterms:W3CDTF">2022-01-25T06:33:00Z</dcterms:modified>
</cp:coreProperties>
</file>